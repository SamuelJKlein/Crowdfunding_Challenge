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AB7C" w14:textId="052A876D" w:rsidR="00B85E17" w:rsidRDefault="00C10969">
      <w:pPr>
        <w:pStyle w:val="Heading1"/>
      </w:pPr>
      <w:r>
        <w:t>Crowdfunding Dataset Challenge</w:t>
      </w:r>
    </w:p>
    <w:p w14:paraId="11418541" w14:textId="2C8FB9D8" w:rsidR="00B85E17" w:rsidRDefault="00931FDC" w:rsidP="00931FDC">
      <w:pPr>
        <w:pStyle w:val="ListBullet"/>
      </w:pPr>
      <w:r>
        <w:t>By far the most common category of crowdfunding campaigns was theater</w:t>
      </w:r>
    </w:p>
    <w:p w14:paraId="4DBC9579" w14:textId="495417A5" w:rsidR="00931FDC" w:rsidRDefault="00931FDC" w:rsidP="00931FDC">
      <w:pPr>
        <w:pStyle w:val="ListBullet"/>
      </w:pPr>
      <w:r>
        <w:t>Mobile games and science fiction were the least successful sub-categories.</w:t>
      </w:r>
    </w:p>
    <w:p w14:paraId="26DE68D8" w14:textId="52DBA45E" w:rsidR="00931FDC" w:rsidRDefault="00931FDC" w:rsidP="00931FDC">
      <w:pPr>
        <w:pStyle w:val="ListBullet"/>
      </w:pPr>
      <w:r>
        <w:t xml:space="preserve">Technology related projects were the most </w:t>
      </w:r>
      <w:r w:rsidR="00CF18EA">
        <w:t>successful.</w:t>
      </w:r>
    </w:p>
    <w:p w14:paraId="6C61E02D" w14:textId="019E044B" w:rsidR="00F8583C" w:rsidRDefault="00F8583C" w:rsidP="00931FDC">
      <w:pPr>
        <w:pStyle w:val="ListBullet"/>
      </w:pPr>
      <w:r>
        <w:t xml:space="preserve">June and July were the most popular months for starting crowdfunding </w:t>
      </w:r>
      <w:r w:rsidR="00CF18EA">
        <w:t>projects.</w:t>
      </w:r>
    </w:p>
    <w:p w14:paraId="159DD8FB" w14:textId="77777777" w:rsidR="00F8583C" w:rsidRDefault="00F8583C" w:rsidP="00F8583C">
      <w:pPr>
        <w:pStyle w:val="ListBullet"/>
        <w:numPr>
          <w:ilvl w:val="0"/>
          <w:numId w:val="0"/>
        </w:numPr>
        <w:ind w:left="432" w:hanging="432"/>
      </w:pPr>
    </w:p>
    <w:p w14:paraId="168A8B6F" w14:textId="4DC603B1" w:rsidR="00E26CD3" w:rsidRDefault="00C402E9" w:rsidP="00F8583C">
      <w:pPr>
        <w:pStyle w:val="ListBullet"/>
        <w:numPr>
          <w:ilvl w:val="0"/>
          <w:numId w:val="0"/>
        </w:numPr>
        <w:ind w:left="432" w:hanging="432"/>
      </w:pPr>
      <w:r>
        <w:t>Limitations of the data:</w:t>
      </w:r>
    </w:p>
    <w:p w14:paraId="4E1BB414" w14:textId="1E8AAE79" w:rsidR="00C402E9" w:rsidRDefault="00C402E9" w:rsidP="00F8583C">
      <w:pPr>
        <w:pStyle w:val="ListBullet"/>
        <w:numPr>
          <w:ilvl w:val="0"/>
          <w:numId w:val="0"/>
        </w:numPr>
        <w:ind w:left="432" w:hanging="432"/>
      </w:pPr>
      <w:r>
        <w:t xml:space="preserve">Some categories have a very small number of projects, so you can’t be sure if the success rate is accurate or not. </w:t>
      </w:r>
    </w:p>
    <w:p w14:paraId="11D6979A" w14:textId="77777777" w:rsidR="00C402E9" w:rsidRDefault="00C402E9" w:rsidP="00F8583C">
      <w:pPr>
        <w:pStyle w:val="ListBullet"/>
        <w:numPr>
          <w:ilvl w:val="0"/>
          <w:numId w:val="0"/>
        </w:numPr>
        <w:ind w:left="432" w:hanging="432"/>
      </w:pPr>
    </w:p>
    <w:p w14:paraId="31BF661E" w14:textId="77777777" w:rsidR="00F8583C" w:rsidRDefault="00F8583C" w:rsidP="00F8583C">
      <w:pPr>
        <w:pStyle w:val="ListBullet"/>
        <w:numPr>
          <w:ilvl w:val="0"/>
          <w:numId w:val="0"/>
        </w:numPr>
        <w:ind w:left="432" w:hanging="432"/>
      </w:pPr>
      <w:r>
        <w:t xml:space="preserve">Other graphs that would be helpful: </w:t>
      </w:r>
    </w:p>
    <w:p w14:paraId="19A1CFCE" w14:textId="6F992D32" w:rsidR="00B85E17" w:rsidRDefault="00F8583C" w:rsidP="00F8583C">
      <w:pPr>
        <w:pStyle w:val="ListBullet"/>
        <w:numPr>
          <w:ilvl w:val="0"/>
          <w:numId w:val="0"/>
        </w:numPr>
      </w:pPr>
      <w:r>
        <w:t xml:space="preserve">A 100% </w:t>
      </w:r>
      <w:r w:rsidR="00CF18EA">
        <w:t>stacked</w:t>
      </w:r>
      <w:r>
        <w:t xml:space="preserve"> </w:t>
      </w:r>
      <w:r w:rsidR="00CF18EA">
        <w:t xml:space="preserve">column </w:t>
      </w:r>
      <w:r>
        <w:t>chart wou</w:t>
      </w:r>
      <w:r w:rsidR="00CF18EA">
        <w:t>l</w:t>
      </w:r>
      <w:r>
        <w:t xml:space="preserve">d </w:t>
      </w:r>
      <w:r w:rsidR="00CF18EA">
        <w:t>be helpful for showing</w:t>
      </w:r>
      <w:r>
        <w:t xml:space="preserve"> which categories of crowdfunding projects were most successful, instead of focusing on the number of attempted projects in each category.</w:t>
      </w:r>
    </w:p>
    <w:p w14:paraId="455EFBA7" w14:textId="0FCB85A6" w:rsidR="00CF18EA" w:rsidRDefault="00FE5C67" w:rsidP="00F8583C">
      <w:pPr>
        <w:pStyle w:val="ListBullet"/>
        <w:numPr>
          <w:ilvl w:val="0"/>
          <w:numId w:val="0"/>
        </w:numPr>
      </w:pPr>
      <w:r>
        <w:t xml:space="preserve">A column chart that showed the average donation size by category would show if people usually </w:t>
      </w:r>
      <w:r w:rsidR="0041765B">
        <w:t>gave</w:t>
      </w:r>
      <w:r>
        <w:t xml:space="preserve"> more money toward certain types of projects vs. others.</w:t>
      </w:r>
    </w:p>
    <w:p w14:paraId="269D5862" w14:textId="77777777" w:rsidR="00B910FE" w:rsidRDefault="00B910FE" w:rsidP="00F8583C">
      <w:pPr>
        <w:pStyle w:val="ListBullet"/>
        <w:numPr>
          <w:ilvl w:val="0"/>
          <w:numId w:val="0"/>
        </w:numPr>
      </w:pPr>
    </w:p>
    <w:p w14:paraId="28BA1295" w14:textId="26AB68FE" w:rsidR="00033F27" w:rsidRDefault="00033F27" w:rsidP="00F8583C">
      <w:pPr>
        <w:pStyle w:val="ListBullet"/>
        <w:numPr>
          <w:ilvl w:val="0"/>
          <w:numId w:val="0"/>
        </w:numPr>
      </w:pPr>
      <w:r>
        <w:t>Statistical Analysis:</w:t>
      </w:r>
    </w:p>
    <w:p w14:paraId="332DDB01" w14:textId="77777777" w:rsidR="00033F27" w:rsidRPr="00033F27" w:rsidRDefault="00033F27" w:rsidP="00033F27">
      <w:pPr>
        <w:pStyle w:val="ListBullet"/>
      </w:pPr>
      <w:r w:rsidRPr="00033F27">
        <w:t>The median is probably a better summary of how many backers each project gets. There are some outliers that make the mean number quite a bit higher than the actual number of backers for most of the projects.</w:t>
      </w:r>
    </w:p>
    <w:p w14:paraId="2DC2E00D" w14:textId="77777777" w:rsidR="00B910FE" w:rsidRDefault="00B910FE" w:rsidP="00F8583C">
      <w:pPr>
        <w:pStyle w:val="ListBullet"/>
        <w:numPr>
          <w:ilvl w:val="0"/>
          <w:numId w:val="0"/>
        </w:numPr>
      </w:pPr>
    </w:p>
    <w:sectPr w:rsidR="00B910F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4858" w14:textId="77777777" w:rsidR="00447A6F" w:rsidRDefault="00447A6F">
      <w:r>
        <w:separator/>
      </w:r>
    </w:p>
    <w:p w14:paraId="6E002225" w14:textId="77777777" w:rsidR="00447A6F" w:rsidRDefault="00447A6F"/>
  </w:endnote>
  <w:endnote w:type="continuationSeparator" w:id="0">
    <w:p w14:paraId="05B60855" w14:textId="77777777" w:rsidR="00447A6F" w:rsidRDefault="00447A6F">
      <w:r>
        <w:continuationSeparator/>
      </w:r>
    </w:p>
    <w:p w14:paraId="336A5223" w14:textId="77777777" w:rsidR="00447A6F" w:rsidRDefault="00447A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55620" w14:textId="77777777" w:rsidR="00B85E1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ABB9" w14:textId="77777777" w:rsidR="00447A6F" w:rsidRDefault="00447A6F">
      <w:r>
        <w:separator/>
      </w:r>
    </w:p>
    <w:p w14:paraId="5954BD22" w14:textId="77777777" w:rsidR="00447A6F" w:rsidRDefault="00447A6F"/>
  </w:footnote>
  <w:footnote w:type="continuationSeparator" w:id="0">
    <w:p w14:paraId="54706C1D" w14:textId="77777777" w:rsidR="00447A6F" w:rsidRDefault="00447A6F">
      <w:r>
        <w:continuationSeparator/>
      </w:r>
    </w:p>
    <w:p w14:paraId="77F073D7" w14:textId="77777777" w:rsidR="00447A6F" w:rsidRDefault="00447A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05364">
    <w:abstractNumId w:val="1"/>
  </w:num>
  <w:num w:numId="2" w16cid:durableId="1709721620">
    <w:abstractNumId w:val="0"/>
  </w:num>
  <w:num w:numId="3" w16cid:durableId="216665116">
    <w:abstractNumId w:val="2"/>
  </w:num>
  <w:num w:numId="4" w16cid:durableId="830826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9"/>
    <w:rsid w:val="00033F27"/>
    <w:rsid w:val="0041765B"/>
    <w:rsid w:val="00447A6F"/>
    <w:rsid w:val="008A35DB"/>
    <w:rsid w:val="00931FDC"/>
    <w:rsid w:val="00B85E17"/>
    <w:rsid w:val="00B910FE"/>
    <w:rsid w:val="00C10969"/>
    <w:rsid w:val="00C402E9"/>
    <w:rsid w:val="00CF18EA"/>
    <w:rsid w:val="00E26CD3"/>
    <w:rsid w:val="00F8583C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29F63"/>
  <w15:chartTrackingRefBased/>
  <w15:docId w15:val="{17AE9B0C-AAE6-4347-ABE2-029FBBDF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klein/Library/Containers/com.microsoft.Word/Data/Library/Application%20Support/Microsoft/Office/16.0/DTS/en-US%7b33F33D06-4923-0249-B638-9535751990DB%7d/%7b0DDB2605-6FE7-CF46-915C-B925701A57F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{0DDB2605-6FE7-CF46-915C-B925701A57FB}tf10002086.dotx</Template>
  <TotalTime>25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Klein</dc:creator>
  <cp:keywords/>
  <dc:description/>
  <cp:lastModifiedBy>Samuel Klein</cp:lastModifiedBy>
  <cp:revision>4</cp:revision>
  <cp:lastPrinted>2023-12-15T17:57:00Z</cp:lastPrinted>
  <dcterms:created xsi:type="dcterms:W3CDTF">2023-12-15T17:19:00Z</dcterms:created>
  <dcterms:modified xsi:type="dcterms:W3CDTF">2023-12-21T16:17:00Z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